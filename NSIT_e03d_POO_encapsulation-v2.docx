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C2" w:rsidRPr="00F31B13" w:rsidRDefault="00F31B13">
      <w:pPr>
        <w:rPr>
          <w:rFonts w:ascii="Arial" w:hAnsi="Arial" w:cs="Arial"/>
        </w:rPr>
      </w:pPr>
      <w:r w:rsidRPr="00F31B13">
        <w:rPr>
          <w:rFonts w:ascii="Arial" w:hAnsi="Arial" w:cs="Arial"/>
          <w:b/>
          <w:sz w:val="24"/>
          <w:szCs w:val="24"/>
        </w:rPr>
        <w:t>Q1 :</w:t>
      </w:r>
      <w:r w:rsidRPr="00F31B13">
        <w:rPr>
          <w:rFonts w:ascii="Arial" w:hAnsi="Arial" w:cs="Arial"/>
          <w:sz w:val="24"/>
          <w:szCs w:val="24"/>
        </w:rPr>
        <w:t> </w:t>
      </w:r>
      <w:r w:rsidRPr="00F31B13">
        <w:rPr>
          <w:rFonts w:ascii="Arial" w:hAnsi="Arial" w:cs="Arial"/>
          <w:sz w:val="24"/>
          <w:szCs w:val="24"/>
        </w:rPr>
        <w:t>Comment afficher l'attribut '</w:t>
      </w:r>
      <w:proofErr w:type="spellStart"/>
      <w:r w:rsidRPr="00F31B13">
        <w:rPr>
          <w:rFonts w:ascii="Arial" w:hAnsi="Arial" w:cs="Arial"/>
          <w:sz w:val="24"/>
          <w:szCs w:val="24"/>
        </w:rPr>
        <w:t>nb_passagers_max</w:t>
      </w:r>
      <w:proofErr w:type="spellEnd"/>
      <w:r w:rsidRPr="00F31B13">
        <w:rPr>
          <w:rFonts w:ascii="Arial" w:hAnsi="Arial" w:cs="Arial"/>
          <w:sz w:val="24"/>
          <w:szCs w:val="24"/>
        </w:rPr>
        <w:t>' de 'rame_3'</w:t>
      </w:r>
      <w:r w:rsidRPr="00F31B13">
        <w:rPr>
          <w:rFonts w:ascii="Arial" w:hAnsi="Arial" w:cs="Arial"/>
          <w:sz w:val="24"/>
          <w:szCs w:val="24"/>
        </w:rPr>
        <w:t xml:space="preserve">: </w:t>
      </w:r>
    </w:p>
    <w:p w:rsidR="005373C2" w:rsidRPr="00F31B13" w:rsidRDefault="005373C2">
      <w:pPr>
        <w:rPr>
          <w:rFonts w:ascii="Arial" w:hAnsi="Arial" w:cs="Arial"/>
          <w:sz w:val="24"/>
          <w:szCs w:val="24"/>
        </w:rPr>
      </w:pP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-83185</wp:posOffset>
                </wp:positionV>
                <wp:extent cx="5786120" cy="635"/>
                <wp:effectExtent l="0" t="0" r="0" b="0"/>
                <wp:wrapNone/>
                <wp:docPr id="1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065F" id="Connecteur droit 13" o:spid="_x0000_s1026" style="position:absolute;z-index:2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6.55pt" to="463.9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" strokecolor="#a6a6a6" strokeweight=".26mm"/>
            </w:pict>
          </mc:Fallback>
        </mc:AlternateContent>
      </w:r>
      <w:r w:rsidRPr="00F31B13">
        <w:rPr>
          <w:rFonts w:ascii="Arial" w:hAnsi="Arial" w:cs="Arial"/>
          <w:b/>
          <w:sz w:val="24"/>
          <w:szCs w:val="24"/>
        </w:rPr>
        <w:t>Q2 : 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Pourquoi la manipulation directe d’un attribut peut être </w:t>
      </w:r>
      <w:proofErr w:type="gramStart"/>
      <w:r w:rsidRPr="00F31B13">
        <w:rPr>
          <w:rStyle w:val="Textesource"/>
          <w:rFonts w:ascii="Arial" w:hAnsi="Arial" w:cs="Arial"/>
          <w:sz w:val="24"/>
          <w:szCs w:val="24"/>
        </w:rPr>
        <w:t>dangereux</w:t>
      </w:r>
      <w:proofErr w:type="gramEnd"/>
      <w:r w:rsidRPr="00F31B13">
        <w:rPr>
          <w:rStyle w:val="Textesource"/>
          <w:rFonts w:ascii="Arial" w:hAnsi="Arial" w:cs="Arial"/>
          <w:sz w:val="24"/>
          <w:szCs w:val="24"/>
        </w:rPr>
        <w:t> ?</w:t>
      </w: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Style w:val="Textesource"/>
          <w:rFonts w:ascii="Arial" w:hAnsi="Arial" w:cs="Arial"/>
          <w:sz w:val="24"/>
          <w:szCs w:val="24"/>
        </w:rPr>
        <w:t>(</w:t>
      </w:r>
      <w:proofErr w:type="gramStart"/>
      <w:r w:rsidRPr="00F31B13">
        <w:rPr>
          <w:rStyle w:val="Textesource"/>
          <w:rFonts w:ascii="Arial" w:hAnsi="Arial" w:cs="Arial"/>
          <w:sz w:val="24"/>
          <w:szCs w:val="24"/>
        </w:rPr>
        <w:t>exemple</w:t>
      </w:r>
      <w:proofErr w:type="gramEnd"/>
      <w:r w:rsidRPr="00F31B13">
        <w:rPr>
          <w:rStyle w:val="Textesource"/>
          <w:rFonts w:ascii="Arial" w:hAnsi="Arial" w:cs="Arial"/>
          <w:sz w:val="24"/>
          <w:szCs w:val="24"/>
        </w:rPr>
        <w:t xml:space="preserve"> avec ‘rame_3.nb_passagers = 20000’)</w:t>
      </w:r>
    </w:p>
    <w:p w:rsidR="005373C2" w:rsidRPr="00F31B13" w:rsidRDefault="005373C2">
      <w:pPr>
        <w:rPr>
          <w:rStyle w:val="Textesource"/>
          <w:rFonts w:ascii="Arial" w:hAnsi="Arial" w:cs="Arial"/>
          <w:b/>
          <w:sz w:val="24"/>
          <w:szCs w:val="24"/>
        </w:rPr>
      </w:pP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3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-89535</wp:posOffset>
                </wp:positionV>
                <wp:extent cx="5790565" cy="635"/>
                <wp:effectExtent l="0" t="0" r="0" b="0"/>
                <wp:wrapNone/>
                <wp:docPr id="2" name="Connecteur droit 1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9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94C62" id="Connecteur droit 13_0" o:spid="_x0000_s1026" style="position:absolute;z-index:3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95pt,-7.05pt" to="464.9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" strokecolor="#a6a6a6" strokeweight=".26mm"/>
            </w:pict>
          </mc:Fallback>
        </mc:AlternateContent>
      </w: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476250</wp:posOffset>
                </wp:positionV>
                <wp:extent cx="5790565" cy="635"/>
                <wp:effectExtent l="0" t="0" r="0" b="0"/>
                <wp:wrapNone/>
                <wp:docPr id="3" name="Connecteur droit 1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9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42974" id="Connecteur droit 13_1" o:spid="_x0000_s1026" style="position:absolute;z-index:4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37.5pt" to="464.3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" strokecolor="#a6a6a6" strokeweight=".26mm"/>
            </w:pict>
          </mc:Fallback>
        </mc:AlternateContent>
      </w:r>
      <w:r w:rsidRPr="00F31B13">
        <w:rPr>
          <w:rStyle w:val="Textesource"/>
          <w:rFonts w:ascii="Arial" w:hAnsi="Arial" w:cs="Arial"/>
          <w:b/>
          <w:sz w:val="24"/>
          <w:szCs w:val="24"/>
        </w:rPr>
        <w:t>Q3 :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 Comment peut-on se protéger d’une manipulation extérieur </w:t>
      </w:r>
      <w:r w:rsidRPr="00F31B13">
        <w:rPr>
          <w:rStyle w:val="Textesource"/>
          <w:rFonts w:ascii="Arial" w:hAnsi="Arial" w:cs="Arial"/>
          <w:sz w:val="24"/>
          <w:szCs w:val="24"/>
        </w:rPr>
        <w:t>intempestive des attributs de nos objets ?</w:t>
      </w:r>
    </w:p>
    <w:p w:rsidR="005373C2" w:rsidRPr="00F31B13" w:rsidRDefault="005373C2">
      <w:pPr>
        <w:rPr>
          <w:rFonts w:ascii="Arial" w:hAnsi="Arial" w:cs="Arial"/>
          <w:sz w:val="24"/>
          <w:szCs w:val="24"/>
        </w:rPr>
      </w:pPr>
    </w:p>
    <w:p w:rsidR="005373C2" w:rsidRPr="00F31B13" w:rsidRDefault="00F31B1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Q4 : </w:t>
      </w:r>
      <w:r w:rsidRPr="00F31B13">
        <w:rPr>
          <w:rFonts w:ascii="Arial" w:hAnsi="Arial" w:cs="Arial"/>
          <w:sz w:val="24"/>
          <w:szCs w:val="24"/>
        </w:rPr>
        <w:t xml:space="preserve">Après la création de la classe ‘Rame_metro2’, que se passe-t-il lorsque l’on appelle ‘rame_3.charge(100)’ et </w:t>
      </w:r>
      <w:r w:rsidRPr="00F31B13">
        <w:rPr>
          <w:rStyle w:val="Textesource"/>
          <w:rFonts w:ascii="Arial" w:hAnsi="Arial" w:cs="Arial"/>
          <w:sz w:val="24"/>
          <w:szCs w:val="24"/>
        </w:rPr>
        <w:t>‘rame_3.depose(50)’</w:t>
      </w:r>
      <w:r>
        <w:rPr>
          <w:rStyle w:val="Textesource"/>
          <w:rFonts w:ascii="Arial" w:hAnsi="Arial" w:cs="Arial"/>
          <w:sz w:val="24"/>
          <w:szCs w:val="24"/>
        </w:rPr>
        <w:t xml:space="preserve"> dans le corps du programme</w:t>
      </w:r>
      <w:r w:rsidRPr="00F31B13">
        <w:rPr>
          <w:rFonts w:ascii="Arial" w:hAnsi="Arial" w:cs="Arial"/>
          <w:sz w:val="24"/>
          <w:szCs w:val="24"/>
        </w:rPr>
        <w:t> ?</w:t>
      </w:r>
    </w:p>
    <w:p w:rsidR="005373C2" w:rsidRPr="00F31B13" w:rsidRDefault="005373C2">
      <w:pPr>
        <w:rPr>
          <w:rFonts w:ascii="Arial" w:hAnsi="Arial" w:cs="Arial"/>
        </w:rPr>
      </w:pP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5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-76835</wp:posOffset>
                </wp:positionV>
                <wp:extent cx="5786120" cy="635"/>
                <wp:effectExtent l="0" t="0" r="0" b="0"/>
                <wp:wrapNone/>
                <wp:docPr id="4" name="Connecteur droit 13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EADD" id="Connecteur droit 13_2" o:spid="_x0000_s1026" style="position:absolute;z-index:5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6.05pt" to="463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" strokecolor="#a6a6a6" strokeweight=".26mm"/>
            </w:pict>
          </mc:Fallback>
        </mc:AlternateContent>
      </w:r>
      <w:r w:rsidRPr="00F31B13">
        <w:rPr>
          <w:rStyle w:val="Textesource"/>
          <w:rFonts w:ascii="Arial" w:hAnsi="Arial" w:cs="Arial"/>
          <w:b/>
          <w:sz w:val="24"/>
          <w:szCs w:val="24"/>
        </w:rPr>
        <w:t>Q5. </w:t>
      </w:r>
      <w:r w:rsidRPr="00F31B13">
        <w:rPr>
          <w:rStyle w:val="Textesource"/>
          <w:rFonts w:ascii="Arial" w:hAnsi="Arial" w:cs="Arial"/>
          <w:sz w:val="24"/>
          <w:szCs w:val="24"/>
        </w:rPr>
        <w:t>: Que se passe-t-il avec  ‘rame_3.__places_</w:t>
      </w:r>
      <w:proofErr w:type="gramStart"/>
      <w:r w:rsidRPr="00F31B13">
        <w:rPr>
          <w:rStyle w:val="Textesource"/>
          <w:rFonts w:ascii="Arial" w:hAnsi="Arial" w:cs="Arial"/>
          <w:sz w:val="24"/>
          <w:szCs w:val="24"/>
        </w:rPr>
        <w:t>libres(</w:t>
      </w:r>
      <w:proofErr w:type="gramEnd"/>
      <w:r w:rsidRPr="00F31B13">
        <w:rPr>
          <w:rStyle w:val="Textesource"/>
          <w:rFonts w:ascii="Arial" w:hAnsi="Arial" w:cs="Arial"/>
          <w:sz w:val="24"/>
          <w:szCs w:val="24"/>
        </w:rPr>
        <w:t>)’ et  rame_3.__nb_</w:t>
      </w:r>
      <w:r w:rsidRPr="00F31B13">
        <w:rPr>
          <w:rStyle w:val="Textesource"/>
          <w:rFonts w:ascii="Arial" w:hAnsi="Arial" w:cs="Arial"/>
          <w:sz w:val="24"/>
          <w:szCs w:val="24"/>
        </w:rPr>
        <w:t>passagers’ ?</w:t>
      </w:r>
    </w:p>
    <w:p w:rsidR="005373C2" w:rsidRPr="00F31B13" w:rsidRDefault="005373C2">
      <w:pPr>
        <w:rPr>
          <w:rStyle w:val="Textesource"/>
          <w:rFonts w:ascii="Arial" w:hAnsi="Arial" w:cs="Arial"/>
          <w:b/>
          <w:sz w:val="24"/>
          <w:szCs w:val="24"/>
        </w:rPr>
      </w:pP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-91440</wp:posOffset>
                </wp:positionV>
                <wp:extent cx="5786120" cy="635"/>
                <wp:effectExtent l="0" t="0" r="0" b="0"/>
                <wp:wrapNone/>
                <wp:docPr id="5" name="Connecteur droit 13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9D97" id="Connecteur droit 13_4" o:spid="_x0000_s1026" style="position:absolute;z-index:6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7.2pt" to="463.9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" strokecolor="#a6a6a6" strokeweight=".26mm"/>
            </w:pict>
          </mc:Fallback>
        </mc:AlternateContent>
      </w:r>
      <w:r w:rsidRPr="00F31B13">
        <w:rPr>
          <w:rStyle w:val="Textesource"/>
          <w:rFonts w:ascii="Arial" w:hAnsi="Arial" w:cs="Arial"/>
          <w:b/>
          <w:sz w:val="24"/>
          <w:szCs w:val="24"/>
        </w:rPr>
        <w:t>Q6 :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 Comment </w:t>
      </w:r>
      <w:r>
        <w:rPr>
          <w:rStyle w:val="Textesource"/>
          <w:rFonts w:ascii="Arial" w:hAnsi="Arial" w:cs="Arial"/>
          <w:sz w:val="24"/>
          <w:szCs w:val="24"/>
        </w:rPr>
        <w:t>nomme</w:t>
      </w:r>
      <w:r w:rsidRPr="00F31B13">
        <w:rPr>
          <w:rStyle w:val="Textesource"/>
          <w:rFonts w:ascii="Arial" w:hAnsi="Arial" w:cs="Arial"/>
          <w:sz w:val="24"/>
          <w:szCs w:val="24"/>
        </w:rPr>
        <w:t>-t-on les méthodes qui permettent de voir les attributs privés, et celles qui permettent de  les modifier ?</w:t>
      </w:r>
    </w:p>
    <w:p w:rsidR="005373C2" w:rsidRPr="00F31B13" w:rsidRDefault="005373C2">
      <w:pPr>
        <w:rPr>
          <w:rStyle w:val="Textesource"/>
          <w:rFonts w:ascii="Arial" w:hAnsi="Arial" w:cs="Arial"/>
          <w:b/>
          <w:sz w:val="24"/>
          <w:szCs w:val="24"/>
        </w:rPr>
      </w:pP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-32385</wp:posOffset>
                </wp:positionV>
                <wp:extent cx="5786120" cy="635"/>
                <wp:effectExtent l="0" t="0" r="0" b="0"/>
                <wp:wrapNone/>
                <wp:docPr id="6" name="Connecteur droit 13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7D7B3" id="Connecteur droit 13_6" o:spid="_x0000_s1026" style="position:absolute;z-index:8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2.55pt" to="463.9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" strokecolor="#a6a6a6" strokeweight=".26mm"/>
            </w:pict>
          </mc:Fallback>
        </mc:AlternateContent>
      </w:r>
      <w:r w:rsidRPr="00F31B13">
        <w:rPr>
          <w:rStyle w:val="Textesource"/>
          <w:rFonts w:ascii="Arial" w:hAnsi="Arial" w:cs="Arial"/>
          <w:b/>
          <w:sz w:val="24"/>
          <w:szCs w:val="24"/>
        </w:rPr>
        <w:t>Q7 :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 Dans le second exercice, comment désigne-t-on la liste ‘stations’?</w:t>
      </w:r>
    </w:p>
    <w:p w:rsidR="005373C2" w:rsidRPr="00F31B13" w:rsidRDefault="005373C2">
      <w:pPr>
        <w:rPr>
          <w:rFonts w:ascii="Arial" w:hAnsi="Arial" w:cs="Arial"/>
        </w:rPr>
      </w:pPr>
    </w:p>
    <w:p w:rsidR="005373C2" w:rsidRPr="00F31B13" w:rsidRDefault="00F31B13">
      <w:pPr>
        <w:rPr>
          <w:rStyle w:val="Textesource"/>
          <w:rFonts w:ascii="Arial" w:hAnsi="Arial" w:cs="Arial"/>
          <w:b/>
          <w:sz w:val="24"/>
          <w:szCs w:val="24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7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5715</wp:posOffset>
                </wp:positionV>
                <wp:extent cx="5786120" cy="635"/>
                <wp:effectExtent l="0" t="0" r="0" b="0"/>
                <wp:wrapNone/>
                <wp:docPr id="7" name="Connecteur droit 13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6C66B" id="Connecteur droit 13_7" o:spid="_x0000_s1026" style="position:absolute;z-index:7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.45pt" to="463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" strokecolor="#a6a6a6" strokeweight=".26mm"/>
            </w:pict>
          </mc:Fallback>
        </mc:AlternateContent>
      </w: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Style w:val="Textesource"/>
          <w:rFonts w:ascii="Arial" w:hAnsi="Arial" w:cs="Arial"/>
          <w:b/>
          <w:sz w:val="24"/>
          <w:szCs w:val="24"/>
        </w:rPr>
        <w:t>Q8 :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 ‘</w:t>
      </w:r>
      <w:r w:rsidRPr="00F31B13">
        <w:rPr>
          <w:rStyle w:val="Textesource"/>
          <w:rFonts w:ascii="Arial" w:hAnsi="Arial" w:cs="Arial"/>
          <w:sz w:val="24"/>
          <w:szCs w:val="24"/>
        </w:rPr>
        <w:t>rames’ est  une liste d’objets. Comment appelle-t-on un objet constitué d’objets?</w:t>
      </w:r>
    </w:p>
    <w:p w:rsidR="005373C2" w:rsidRPr="00F31B13" w:rsidRDefault="005373C2">
      <w:pPr>
        <w:rPr>
          <w:rStyle w:val="Textesource"/>
          <w:rFonts w:ascii="Arial" w:hAnsi="Arial" w:cs="Arial"/>
          <w:sz w:val="24"/>
          <w:szCs w:val="24"/>
        </w:rPr>
      </w:pPr>
    </w:p>
    <w:p w:rsidR="005373C2" w:rsidRPr="00F31B13" w:rsidRDefault="00F31B13">
      <w:pPr>
        <w:rPr>
          <w:rStyle w:val="Textesource"/>
          <w:rFonts w:ascii="Arial" w:hAnsi="Arial" w:cs="Arial"/>
          <w:b/>
          <w:sz w:val="24"/>
          <w:szCs w:val="24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9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5715</wp:posOffset>
                </wp:positionV>
                <wp:extent cx="5786120" cy="635"/>
                <wp:effectExtent l="0" t="0" r="0" b="0"/>
                <wp:wrapNone/>
                <wp:docPr id="8" name="Connecteur droit 13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71706" id="Connecteur droit 13_8" o:spid="_x0000_s1026" style="position:absolute;z-index:9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.45pt" to="463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" strokecolor="#a6a6a6" strokeweight=".26mm"/>
            </w:pict>
          </mc:Fallback>
        </mc:AlternateContent>
      </w:r>
    </w:p>
    <w:p w:rsidR="005373C2" w:rsidRPr="00F31B13" w:rsidRDefault="00F31B13">
      <w:pPr>
        <w:rPr>
          <w:rFonts w:ascii="Arial" w:hAnsi="Arial" w:cs="Arial"/>
        </w:rPr>
      </w:pPr>
      <w:r w:rsidRPr="00F31B13">
        <w:rPr>
          <w:rStyle w:val="Textesource"/>
          <w:rFonts w:ascii="Arial" w:hAnsi="Arial" w:cs="Arial"/>
          <w:b/>
          <w:sz w:val="24"/>
          <w:szCs w:val="24"/>
        </w:rPr>
        <w:t>Q9 :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 Dans la méthode </w:t>
      </w:r>
      <w:proofErr w:type="gramStart"/>
      <w:r w:rsidRPr="00F31B13">
        <w:rPr>
          <w:rStyle w:val="Textesource"/>
          <w:rFonts w:ascii="Arial" w:hAnsi="Arial" w:cs="Arial"/>
          <w:sz w:val="24"/>
          <w:szCs w:val="24"/>
        </w:rPr>
        <w:t>‘avance</w:t>
      </w:r>
      <w:r>
        <w:rPr>
          <w:rStyle w:val="Textesource"/>
          <w:rFonts w:ascii="Arial" w:hAnsi="Arial" w:cs="Arial"/>
          <w:sz w:val="24"/>
          <w:szCs w:val="24"/>
        </w:rPr>
        <w:t>(</w:t>
      </w:r>
      <w:proofErr w:type="gramEnd"/>
      <w:r>
        <w:rPr>
          <w:rStyle w:val="Textesource"/>
          <w:rFonts w:ascii="Arial" w:hAnsi="Arial" w:cs="Arial"/>
          <w:sz w:val="24"/>
          <w:szCs w:val="24"/>
        </w:rPr>
        <w:t>)</w:t>
      </w:r>
      <w:r w:rsidRPr="00F31B13">
        <w:rPr>
          <w:rStyle w:val="Textesource"/>
          <w:rFonts w:ascii="Arial" w:hAnsi="Arial" w:cs="Arial"/>
          <w:sz w:val="24"/>
          <w:szCs w:val="24"/>
        </w:rPr>
        <w:t>’, que renvoie ‘</w:t>
      </w:r>
      <w:proofErr w:type="spellStart"/>
      <w:r w:rsidRPr="00F31B13">
        <w:rPr>
          <w:rStyle w:val="Textesource"/>
          <w:rFonts w:ascii="Arial" w:hAnsi="Arial" w:cs="Arial"/>
          <w:sz w:val="24"/>
          <w:szCs w:val="24"/>
        </w:rPr>
        <w:t>self.station_suivante</w:t>
      </w:r>
      <w:proofErr w:type="spellEnd"/>
      <w:r w:rsidRPr="00F31B13">
        <w:rPr>
          <w:rStyle w:val="Textesource"/>
          <w:rFonts w:ascii="Arial" w:hAnsi="Arial" w:cs="Arial"/>
          <w:sz w:val="24"/>
          <w:szCs w:val="24"/>
        </w:rPr>
        <w:t>(</w:t>
      </w:r>
      <w:proofErr w:type="spellStart"/>
      <w:r w:rsidRPr="00F31B13">
        <w:rPr>
          <w:rStyle w:val="Textesource"/>
          <w:rFonts w:ascii="Arial" w:hAnsi="Arial" w:cs="Arial"/>
          <w:sz w:val="24"/>
          <w:szCs w:val="24"/>
        </w:rPr>
        <w:t>self.__station</w:t>
      </w:r>
      <w:proofErr w:type="spellEnd"/>
      <w:r w:rsidRPr="00F31B13">
        <w:rPr>
          <w:rStyle w:val="Textesource"/>
          <w:rFonts w:ascii="Arial" w:hAnsi="Arial" w:cs="Arial"/>
          <w:sz w:val="24"/>
          <w:szCs w:val="24"/>
        </w:rPr>
        <w:t>)’?</w:t>
      </w:r>
    </w:p>
    <w:p w:rsidR="005373C2" w:rsidRPr="00F31B13" w:rsidRDefault="00F31B13">
      <w:pPr>
        <w:rPr>
          <w:rFonts w:ascii="Arial" w:hAnsi="Arial" w:cs="Arial"/>
          <w:sz w:val="20"/>
          <w:szCs w:val="20"/>
        </w:rPr>
      </w:pPr>
      <w:r w:rsidRPr="00F31B13">
        <w:rPr>
          <w:rStyle w:val="Textesource"/>
          <w:rFonts w:ascii="Arial" w:hAnsi="Arial" w:cs="Arial"/>
          <w:sz w:val="20"/>
          <w:szCs w:val="20"/>
        </w:rPr>
        <w:t>(</w:t>
      </w:r>
      <w:proofErr w:type="gramStart"/>
      <w:r w:rsidRPr="00F31B13">
        <w:rPr>
          <w:rStyle w:val="Textesource"/>
          <w:rFonts w:ascii="Arial" w:hAnsi="Arial" w:cs="Arial"/>
          <w:sz w:val="20"/>
          <w:szCs w:val="20"/>
        </w:rPr>
        <w:t>exemples</w:t>
      </w:r>
      <w:proofErr w:type="gramEnd"/>
      <w:r w:rsidRPr="00F31B13">
        <w:rPr>
          <w:rStyle w:val="Textesource"/>
          <w:rFonts w:ascii="Arial" w:hAnsi="Arial" w:cs="Arial"/>
          <w:sz w:val="20"/>
          <w:szCs w:val="20"/>
        </w:rPr>
        <w:t xml:space="preserve"> avec  </w:t>
      </w:r>
      <w:proofErr w:type="spellStart"/>
      <w:r w:rsidRPr="00F31B13">
        <w:rPr>
          <w:rStyle w:val="Textesource"/>
          <w:rFonts w:ascii="Arial" w:hAnsi="Arial" w:cs="Arial"/>
          <w:sz w:val="20"/>
          <w:szCs w:val="20"/>
        </w:rPr>
        <w:t>self.__station</w:t>
      </w:r>
      <w:proofErr w:type="spellEnd"/>
      <w:r w:rsidRPr="00F31B13">
        <w:rPr>
          <w:rStyle w:val="Textesource"/>
          <w:rFonts w:ascii="Arial" w:hAnsi="Arial" w:cs="Arial"/>
          <w:sz w:val="20"/>
          <w:szCs w:val="20"/>
        </w:rPr>
        <w:t xml:space="preserve"> = 4 ou avec  le dernier élément)</w:t>
      </w:r>
    </w:p>
    <w:p w:rsidR="005373C2" w:rsidRPr="00F31B13" w:rsidRDefault="005373C2">
      <w:pPr>
        <w:rPr>
          <w:rStyle w:val="Textesource"/>
          <w:rFonts w:ascii="Arial" w:hAnsi="Arial" w:cs="Arial"/>
          <w:sz w:val="24"/>
          <w:szCs w:val="24"/>
        </w:rPr>
      </w:pPr>
    </w:p>
    <w:p w:rsidR="005373C2" w:rsidRPr="00F31B13" w:rsidRDefault="00F31B13">
      <w:pPr>
        <w:rPr>
          <w:rStyle w:val="Textesource"/>
          <w:rFonts w:ascii="Arial" w:hAnsi="Arial" w:cs="Arial"/>
          <w:b/>
          <w:sz w:val="24"/>
          <w:szCs w:val="24"/>
        </w:rPr>
      </w:pPr>
      <w:r w:rsidRPr="00F31B13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1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5715</wp:posOffset>
                </wp:positionV>
                <wp:extent cx="5786120" cy="635"/>
                <wp:effectExtent l="0" t="0" r="0" b="0"/>
                <wp:wrapNone/>
                <wp:docPr id="9" name="Connecteur droit 13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8D22B" id="Connecteur droit 13_9" o:spid="_x0000_s1026" style="position:absolute;z-index:10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.45pt" to="463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" strokecolor="#a6a6a6" strokeweight=".26mm"/>
            </w:pict>
          </mc:Fallback>
        </mc:AlternateContent>
      </w:r>
    </w:p>
    <w:p w:rsidR="005373C2" w:rsidRDefault="00F31B13">
      <w:pPr>
        <w:rPr>
          <w:rStyle w:val="Textesource"/>
          <w:rFonts w:ascii="Arial" w:hAnsi="Arial" w:cs="Arial"/>
          <w:sz w:val="24"/>
          <w:szCs w:val="24"/>
        </w:rPr>
      </w:pPr>
      <w:r w:rsidRPr="00F31B13">
        <w:rPr>
          <w:rStyle w:val="Textesource"/>
          <w:rFonts w:ascii="Arial" w:hAnsi="Arial" w:cs="Arial"/>
          <w:b/>
          <w:sz w:val="24"/>
          <w:szCs w:val="24"/>
        </w:rPr>
        <w:t>Q10 :</w:t>
      </w:r>
      <w:r w:rsidRPr="00F31B13">
        <w:rPr>
          <w:rStyle w:val="Textesource"/>
          <w:rFonts w:ascii="Arial" w:hAnsi="Arial" w:cs="Arial"/>
          <w:sz w:val="24"/>
          <w:szCs w:val="24"/>
        </w:rPr>
        <w:t xml:space="preserve"> Que renvoie ‘</w:t>
      </w:r>
      <w:proofErr w:type="spellStart"/>
      <w:r w:rsidRPr="00F31B13">
        <w:rPr>
          <w:rStyle w:val="Textesource"/>
          <w:rFonts w:ascii="Arial" w:hAnsi="Arial" w:cs="Arial"/>
          <w:sz w:val="24"/>
          <w:szCs w:val="24"/>
        </w:rPr>
        <w:t>s</w:t>
      </w:r>
      <w:r w:rsidRPr="00F31B13">
        <w:rPr>
          <w:rStyle w:val="Textesource"/>
          <w:rFonts w:ascii="Arial" w:hAnsi="Arial" w:cs="Arial"/>
          <w:sz w:val="24"/>
          <w:szCs w:val="24"/>
        </w:rPr>
        <w:t>elf.station_</w:t>
      </w:r>
      <w:proofErr w:type="gramStart"/>
      <w:r w:rsidRPr="00F31B13">
        <w:rPr>
          <w:rStyle w:val="Textesource"/>
          <w:rFonts w:ascii="Arial" w:hAnsi="Arial" w:cs="Arial"/>
          <w:sz w:val="24"/>
          <w:szCs w:val="24"/>
        </w:rPr>
        <w:t>suivante</w:t>
      </w:r>
      <w:proofErr w:type="spellEnd"/>
      <w:r w:rsidRPr="00F31B13">
        <w:rPr>
          <w:rStyle w:val="Textesource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31B13">
        <w:rPr>
          <w:rStyle w:val="Textesource"/>
          <w:rFonts w:ascii="Arial" w:hAnsi="Arial" w:cs="Arial"/>
          <w:sz w:val="24"/>
          <w:szCs w:val="24"/>
        </w:rPr>
        <w:t>self.station_suivante</w:t>
      </w:r>
      <w:proofErr w:type="spellEnd"/>
      <w:r w:rsidRPr="00F31B13">
        <w:rPr>
          <w:rStyle w:val="Textesource"/>
          <w:rFonts w:ascii="Arial" w:hAnsi="Arial" w:cs="Arial"/>
          <w:sz w:val="24"/>
          <w:szCs w:val="24"/>
        </w:rPr>
        <w:t>(</w:t>
      </w:r>
      <w:proofErr w:type="spellStart"/>
      <w:r w:rsidRPr="00F31B13">
        <w:rPr>
          <w:rStyle w:val="Textesource"/>
          <w:rFonts w:ascii="Arial" w:hAnsi="Arial" w:cs="Arial"/>
          <w:sz w:val="24"/>
          <w:szCs w:val="24"/>
        </w:rPr>
        <w:t>self.__station</w:t>
      </w:r>
      <w:proofErr w:type="spellEnd"/>
      <w:r w:rsidRPr="00F31B13">
        <w:rPr>
          <w:rStyle w:val="Textesource"/>
          <w:rFonts w:ascii="Arial" w:hAnsi="Arial" w:cs="Arial"/>
          <w:sz w:val="24"/>
          <w:szCs w:val="24"/>
        </w:rPr>
        <w:t>))’ ?</w:t>
      </w:r>
    </w:p>
    <w:p w:rsidR="00F31B13" w:rsidRPr="00F31B13" w:rsidRDefault="00F31B13" w:rsidP="00F31B13">
      <w:pPr>
        <w:rPr>
          <w:rFonts w:ascii="Arial" w:hAnsi="Arial" w:cs="Arial"/>
          <w:sz w:val="20"/>
          <w:szCs w:val="20"/>
        </w:rPr>
      </w:pPr>
      <w:r w:rsidRPr="00F31B13">
        <w:rPr>
          <w:rStyle w:val="Textesource"/>
          <w:rFonts w:ascii="Arial" w:hAnsi="Arial" w:cs="Arial"/>
          <w:sz w:val="20"/>
          <w:szCs w:val="20"/>
        </w:rPr>
        <w:t>(</w:t>
      </w:r>
      <w:proofErr w:type="gramStart"/>
      <w:r w:rsidRPr="00F31B13">
        <w:rPr>
          <w:rStyle w:val="Textesource"/>
          <w:rFonts w:ascii="Arial" w:hAnsi="Arial" w:cs="Arial"/>
          <w:sz w:val="20"/>
          <w:szCs w:val="20"/>
        </w:rPr>
        <w:t>exemples</w:t>
      </w:r>
      <w:proofErr w:type="gramEnd"/>
      <w:r w:rsidRPr="00F31B13">
        <w:rPr>
          <w:rStyle w:val="Textesource"/>
          <w:rFonts w:ascii="Arial" w:hAnsi="Arial" w:cs="Arial"/>
          <w:sz w:val="20"/>
          <w:szCs w:val="20"/>
        </w:rPr>
        <w:t xml:space="preserve"> avec  </w:t>
      </w:r>
      <w:proofErr w:type="spellStart"/>
      <w:r w:rsidRPr="00F31B13">
        <w:rPr>
          <w:rStyle w:val="Textesource"/>
          <w:rFonts w:ascii="Arial" w:hAnsi="Arial" w:cs="Arial"/>
          <w:sz w:val="20"/>
          <w:szCs w:val="20"/>
        </w:rPr>
        <w:t>self.__station</w:t>
      </w:r>
      <w:proofErr w:type="spellEnd"/>
      <w:r w:rsidRPr="00F31B13">
        <w:rPr>
          <w:rStyle w:val="Textesource"/>
          <w:rFonts w:ascii="Arial" w:hAnsi="Arial" w:cs="Arial"/>
          <w:sz w:val="20"/>
          <w:szCs w:val="20"/>
        </w:rPr>
        <w:t xml:space="preserve"> = 4 ou avec  le dernier élément)</w:t>
      </w:r>
    </w:p>
    <w:p w:rsidR="005373C2" w:rsidRPr="00F31B13" w:rsidRDefault="00F31B13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F31B13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38100" distB="95250" distL="38100" distR="67310" simplePos="0" relativeHeight="11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361315</wp:posOffset>
                </wp:positionV>
                <wp:extent cx="5786120" cy="635"/>
                <wp:effectExtent l="0" t="0" r="0" b="0"/>
                <wp:wrapNone/>
                <wp:docPr id="10" name="Connecteur droit 13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129000" sp="96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175F1" id="Connecteur droit 13_10" o:spid="_x0000_s1026" style="position:absolute;z-index:11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28.45pt" to="463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" strokecolor="#a6a6a6" strokeweight=".26mm"/>
            </w:pict>
          </mc:Fallback>
        </mc:AlternateContent>
      </w:r>
    </w:p>
    <w:sectPr w:rsidR="005373C2" w:rsidRPr="00F31B13">
      <w:headerReference w:type="default" r:id="rId6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31B13">
      <w:pPr>
        <w:spacing w:after="0" w:line="240" w:lineRule="auto"/>
      </w:pPr>
      <w:r>
        <w:separator/>
      </w:r>
    </w:p>
  </w:endnote>
  <w:endnote w:type="continuationSeparator" w:id="0">
    <w:p w:rsidR="00000000" w:rsidRDefault="00F3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FreeSans">
    <w:charset w:val="01"/>
    <w:family w:val="roman"/>
    <w:pitch w:val="variable"/>
  </w:font>
  <w:font w:name="Noto Sans">
    <w:altName w:val="Times New Roman"/>
    <w:charset w:val="01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31B13">
      <w:pPr>
        <w:spacing w:after="0" w:line="240" w:lineRule="auto"/>
      </w:pPr>
      <w:r>
        <w:separator/>
      </w:r>
    </w:p>
  </w:footnote>
  <w:footnote w:type="continuationSeparator" w:id="0">
    <w:p w:rsidR="00000000" w:rsidRDefault="00F3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8" w:type="dxa"/>
      <w:tblInd w:w="109" w:type="dxa"/>
      <w:tblLook w:val="0000" w:firstRow="0" w:lastRow="0" w:firstColumn="0" w:lastColumn="0" w:noHBand="0" w:noVBand="0"/>
    </w:tblPr>
    <w:tblGrid>
      <w:gridCol w:w="1410"/>
      <w:gridCol w:w="1316"/>
      <w:gridCol w:w="4828"/>
      <w:gridCol w:w="1744"/>
    </w:tblGrid>
    <w:tr w:rsidR="005373C2">
      <w:tc>
        <w:tcPr>
          <w:tcW w:w="1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373C2" w:rsidRPr="00F31B13" w:rsidRDefault="00F31B13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 w:rsidRPr="00F31B13">
            <w:rPr>
              <w:rFonts w:ascii="Arial" w:hAnsi="Arial" w:cs="Arial"/>
              <w:sz w:val="48"/>
              <w:szCs w:val="48"/>
            </w:rPr>
            <w:t>NSIT</w:t>
          </w:r>
        </w:p>
      </w:tc>
      <w:tc>
        <w:tcPr>
          <w:tcW w:w="13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373C2" w:rsidRPr="00F31B13" w:rsidRDefault="00F31B13">
          <w:pPr>
            <w:pStyle w:val="En-tte"/>
            <w:jc w:val="center"/>
            <w:rPr>
              <w:rFonts w:ascii="Arial" w:hAnsi="Arial" w:cs="Arial"/>
            </w:rPr>
          </w:pPr>
          <w:r w:rsidRPr="00F31B13">
            <w:rPr>
              <w:rFonts w:ascii="Arial" w:hAnsi="Arial" w:cs="Arial"/>
              <w:sz w:val="48"/>
              <w:szCs w:val="48"/>
            </w:rPr>
            <w:t>e03d</w:t>
          </w:r>
        </w:p>
      </w:tc>
      <w:tc>
        <w:tcPr>
          <w:tcW w:w="65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373C2" w:rsidRPr="00F31B13" w:rsidRDefault="00F31B13">
          <w:pPr>
            <w:pStyle w:val="TITLELTUntertitel"/>
            <w:tabs>
              <w:tab w:val="left" w:pos="1488"/>
              <w:tab w:val="right" w:pos="6158"/>
            </w:tabs>
            <w:jc w:val="left"/>
            <w:rPr>
              <w:rFonts w:ascii="Arial" w:hAnsi="Arial" w:cs="Arial"/>
            </w:rPr>
          </w:pPr>
          <w:r w:rsidRPr="00F31B13">
            <w:rPr>
              <w:rFonts w:ascii="Arial" w:eastAsia="Arial" w:hAnsi="Arial" w:cs="Arial"/>
              <w:sz w:val="36"/>
              <w:szCs w:val="36"/>
            </w:rPr>
            <w:tab/>
          </w:r>
          <w:r w:rsidRPr="00F31B13">
            <w:rPr>
              <w:rFonts w:ascii="Arial" w:eastAsia="Arial" w:hAnsi="Arial" w:cs="Arial"/>
              <w:sz w:val="36"/>
              <w:szCs w:val="36"/>
            </w:rPr>
            <w:tab/>
            <w:t>S</w:t>
          </w:r>
          <w:r w:rsidRPr="00F31B13">
            <w:rPr>
              <w:rFonts w:ascii="Arial" w:eastAsia="Arial" w:hAnsi="Arial" w:cs="Arial"/>
              <w:sz w:val="36"/>
              <w:szCs w:val="36"/>
            </w:rPr>
            <w:t>tructure de données</w:t>
          </w:r>
        </w:p>
      </w:tc>
    </w:tr>
    <w:tr w:rsidR="005373C2">
      <w:tc>
        <w:tcPr>
          <w:tcW w:w="929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373C2" w:rsidRPr="00F31B13" w:rsidRDefault="00F31B13">
          <w:pPr>
            <w:pStyle w:val="En-tte"/>
            <w:jc w:val="center"/>
            <w:rPr>
              <w:rFonts w:ascii="Arial" w:hAnsi="Arial" w:cs="Arial"/>
              <w:color w:val="000000"/>
              <w:sz w:val="28"/>
              <w:szCs w:val="28"/>
            </w:rPr>
          </w:pPr>
          <w:r w:rsidRPr="00F31B13">
            <w:rPr>
              <w:rFonts w:ascii="Arial" w:hAnsi="Arial" w:cs="Arial"/>
              <w:color w:val="000000"/>
              <w:sz w:val="28"/>
              <w:szCs w:val="28"/>
            </w:rPr>
            <w:t>Programmation orientée objet (POO)</w:t>
          </w:r>
        </w:p>
      </w:tc>
    </w:tr>
    <w:tr w:rsidR="005373C2">
      <w:tc>
        <w:tcPr>
          <w:tcW w:w="75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373C2" w:rsidRPr="00F31B13" w:rsidRDefault="00F31B13">
          <w:pPr>
            <w:pStyle w:val="En-tte"/>
            <w:rPr>
              <w:rFonts w:ascii="Arial" w:hAnsi="Arial" w:cs="Arial"/>
              <w:sz w:val="28"/>
              <w:szCs w:val="28"/>
            </w:rPr>
          </w:pPr>
          <w:r w:rsidRPr="00F31B13">
            <w:rPr>
              <w:rFonts w:ascii="Arial" w:hAnsi="Arial" w:cs="Arial"/>
              <w:sz w:val="28"/>
              <w:szCs w:val="28"/>
            </w:rPr>
            <w:t>En capsule, Simone !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373C2" w:rsidRPr="00F31B13" w:rsidRDefault="00F31B13">
          <w:pPr>
            <w:pStyle w:val="En-tte"/>
            <w:jc w:val="right"/>
            <w:rPr>
              <w:rFonts w:ascii="Arial" w:hAnsi="Arial" w:cs="Arial"/>
              <w:sz w:val="28"/>
              <w:szCs w:val="28"/>
            </w:rPr>
          </w:pPr>
          <w:r w:rsidRPr="00F31B13"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5373C2" w:rsidRDefault="005373C2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C2"/>
    <w:rsid w:val="005373C2"/>
    <w:rsid w:val="00F3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DA4E29-2E9A-4471-8A44-6CCC6B44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LELTUntertitel">
    <w:name w:val="TITLE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customStyle="1" w:styleId="Standard">
    <w:name w:val="Standard"/>
    <w:qFormat/>
    <w:pPr>
      <w:widowControl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tsansremplissage">
    <w:name w:val="Objet sans remplissage"/>
    <w:basedOn w:val="Standard"/>
    <w:qFormat/>
  </w:style>
  <w:style w:type="paragraph" w:customStyle="1" w:styleId="Objetsansremplissageetsansligne">
    <w:name w:val="Objet sans remplissage et sans ligne"/>
    <w:basedOn w:val="Standard"/>
    <w:qFormat/>
  </w:style>
  <w:style w:type="paragraph" w:customStyle="1" w:styleId="A4">
    <w:name w:val="A4"/>
    <w:basedOn w:val="Texte"/>
    <w:qFormat/>
    <w:rPr>
      <w:rFonts w:ascii="Noto Sans" w:hAnsi="Noto Sans"/>
      <w:sz w:val="36"/>
    </w:rPr>
  </w:style>
  <w:style w:type="paragraph" w:customStyle="1" w:styleId="Texte">
    <w:name w:val="Texte"/>
    <w:basedOn w:val="Lgende"/>
    <w:qFormat/>
  </w:style>
  <w:style w:type="paragraph" w:customStyle="1" w:styleId="TitreA4">
    <w:name w:val="Titre A4"/>
    <w:basedOn w:val="A4"/>
    <w:qFormat/>
    <w:rPr>
      <w:sz w:val="88"/>
    </w:rPr>
  </w:style>
  <w:style w:type="paragraph" w:customStyle="1" w:styleId="En-tteA4">
    <w:name w:val="En-tête A4"/>
    <w:basedOn w:val="A4"/>
    <w:qFormat/>
    <w:rPr>
      <w:sz w:val="48"/>
    </w:rPr>
  </w:style>
  <w:style w:type="paragraph" w:customStyle="1" w:styleId="TexteA4">
    <w:name w:val="Texte A4"/>
    <w:basedOn w:val="A4"/>
    <w:qFormat/>
  </w:style>
  <w:style w:type="paragraph" w:customStyle="1" w:styleId="A0">
    <w:name w:val="A0"/>
    <w:basedOn w:val="Texte"/>
    <w:qFormat/>
    <w:rPr>
      <w:rFonts w:ascii="Noto Sans" w:hAnsi="Noto Sans"/>
      <w:sz w:val="95"/>
    </w:rPr>
  </w:style>
  <w:style w:type="paragraph" w:customStyle="1" w:styleId="TitreA0">
    <w:name w:val="Titre A0"/>
    <w:basedOn w:val="A4"/>
    <w:qFormat/>
    <w:rPr>
      <w:sz w:val="192"/>
    </w:rPr>
  </w:style>
  <w:style w:type="paragraph" w:customStyle="1" w:styleId="En-tteA0">
    <w:name w:val="En-tête A0"/>
    <w:basedOn w:val="A4"/>
    <w:qFormat/>
    <w:rPr>
      <w:sz w:val="144"/>
    </w:rPr>
  </w:style>
  <w:style w:type="paragraph" w:customStyle="1" w:styleId="TexteA0">
    <w:name w:val="Texte A0"/>
    <w:basedOn w:val="A4"/>
    <w:qFormat/>
  </w:style>
  <w:style w:type="paragraph" w:customStyle="1" w:styleId="Image">
    <w:name w:val="Image"/>
    <w:qFormat/>
    <w:pPr>
      <w:widowControl w:val="0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Formes">
    <w:name w:val="Formes"/>
    <w:basedOn w:val="Image"/>
    <w:qFormat/>
    <w:rPr>
      <w:b/>
      <w:sz w:val="28"/>
    </w:rPr>
  </w:style>
  <w:style w:type="paragraph" w:customStyle="1" w:styleId="Plein">
    <w:name w:val="Plein"/>
    <w:basedOn w:val="Formes"/>
    <w:qFormat/>
  </w:style>
  <w:style w:type="paragraph" w:customStyle="1" w:styleId="Pleinbleu">
    <w:name w:val="Plein bleu"/>
    <w:basedOn w:val="Plein"/>
    <w:qFormat/>
    <w:rPr>
      <w:color w:val="FFFFFF"/>
    </w:rPr>
  </w:style>
  <w:style w:type="paragraph" w:customStyle="1" w:styleId="Pleinvert">
    <w:name w:val="Plein vert"/>
    <w:basedOn w:val="Plein"/>
    <w:qFormat/>
    <w:rPr>
      <w:color w:val="FFFFFF"/>
    </w:rPr>
  </w:style>
  <w:style w:type="paragraph" w:customStyle="1" w:styleId="Pleinrouge">
    <w:name w:val="Plein rouge"/>
    <w:basedOn w:val="Plein"/>
    <w:qFormat/>
    <w:rPr>
      <w:color w:val="FFFFFF"/>
    </w:rPr>
  </w:style>
  <w:style w:type="paragraph" w:customStyle="1" w:styleId="Pleinjaune">
    <w:name w:val="Plein jaune"/>
    <w:basedOn w:val="Plein"/>
    <w:qFormat/>
    <w:rPr>
      <w:color w:val="FFFFFF"/>
    </w:rPr>
  </w:style>
  <w:style w:type="paragraph" w:customStyle="1" w:styleId="Contour">
    <w:name w:val="Contour"/>
    <w:basedOn w:val="Formes"/>
    <w:qFormat/>
  </w:style>
  <w:style w:type="paragraph" w:customStyle="1" w:styleId="Contourbleu">
    <w:name w:val="Contour bleu"/>
    <w:basedOn w:val="Contour"/>
    <w:qFormat/>
    <w:rPr>
      <w:color w:val="355269"/>
    </w:rPr>
  </w:style>
  <w:style w:type="paragraph" w:customStyle="1" w:styleId="Contourvert">
    <w:name w:val="Contour vert"/>
    <w:basedOn w:val="Contour"/>
    <w:qFormat/>
    <w:rPr>
      <w:color w:val="127622"/>
    </w:rPr>
  </w:style>
  <w:style w:type="paragraph" w:customStyle="1" w:styleId="Contourrouge">
    <w:name w:val="Contour rouge"/>
    <w:basedOn w:val="Contour"/>
    <w:qFormat/>
    <w:rPr>
      <w:color w:val="C9211E"/>
    </w:rPr>
  </w:style>
  <w:style w:type="paragraph" w:customStyle="1" w:styleId="Contourjaune">
    <w:name w:val="Contour jaune"/>
    <w:basedOn w:val="Contour"/>
    <w:qFormat/>
    <w:rPr>
      <w:color w:val="B47804"/>
    </w:rPr>
  </w:style>
  <w:style w:type="paragraph" w:customStyle="1" w:styleId="Lignes">
    <w:name w:val="Lignes"/>
    <w:basedOn w:val="Image"/>
    <w:qFormat/>
  </w:style>
  <w:style w:type="paragraph" w:customStyle="1" w:styleId="Ligneflche">
    <w:name w:val="Ligne fléchée"/>
    <w:basedOn w:val="Lignes"/>
    <w:qFormat/>
  </w:style>
  <w:style w:type="paragraph" w:customStyle="1" w:styleId="Ligneenpointills">
    <w:name w:val="Ligne en pointillés"/>
    <w:basedOn w:val="Lignes"/>
    <w:qFormat/>
  </w:style>
  <w:style w:type="paragraph" w:customStyle="1" w:styleId="DiapositivedetitreLTGliederung1">
    <w:name w:val="Diapositive de titre~LT~Gliederung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DiapositivedetitreLTGliederung2">
    <w:name w:val="Diapositive de titre~LT~Gliederung 2"/>
    <w:basedOn w:val="DiapositivedetitreLTGliederung1"/>
    <w:qFormat/>
    <w:pPr>
      <w:spacing w:before="227"/>
    </w:pPr>
    <w:rPr>
      <w:sz w:val="36"/>
    </w:rPr>
  </w:style>
  <w:style w:type="paragraph" w:customStyle="1" w:styleId="DiapositivedetitreLTGliederung3">
    <w:name w:val="Diapositive de titre~LT~Gliederung 3"/>
    <w:basedOn w:val="DiapositivedetitreLTGliederung2"/>
    <w:qFormat/>
    <w:pPr>
      <w:spacing w:before="170"/>
    </w:pPr>
    <w:rPr>
      <w:i/>
    </w:rPr>
  </w:style>
  <w:style w:type="paragraph" w:customStyle="1" w:styleId="DiapositivedetitreLTGliederung4">
    <w:name w:val="Diapositive de titre~LT~Gliederung 4"/>
    <w:basedOn w:val="DiapositivedetitreLTGliederung3"/>
    <w:qFormat/>
    <w:pPr>
      <w:spacing w:before="113"/>
    </w:pPr>
    <w:rPr>
      <w:i w:val="0"/>
      <w:sz w:val="32"/>
    </w:rPr>
  </w:style>
  <w:style w:type="paragraph" w:customStyle="1" w:styleId="DiapositivedetitreLTGliederung5">
    <w:name w:val="Diapositive de titre~LT~Gliederung 5"/>
    <w:basedOn w:val="DiapositivedetitreLTGliederung4"/>
    <w:qFormat/>
    <w:pPr>
      <w:spacing w:before="57"/>
    </w:pPr>
    <w:rPr>
      <w:sz w:val="40"/>
    </w:rPr>
  </w:style>
  <w:style w:type="paragraph" w:customStyle="1" w:styleId="DiapositivedetitreLTGliederung6">
    <w:name w:val="Diapositive de titre~LT~Gliederung 6"/>
    <w:basedOn w:val="DiapositivedetitreLTGliederung5"/>
    <w:qFormat/>
  </w:style>
  <w:style w:type="paragraph" w:customStyle="1" w:styleId="DiapositivedetitreLTGliederung7">
    <w:name w:val="Diapositive de titre~LT~Gliederung 7"/>
    <w:basedOn w:val="DiapositivedetitreLTGliederung6"/>
    <w:qFormat/>
  </w:style>
  <w:style w:type="paragraph" w:customStyle="1" w:styleId="DiapositivedetitreLTGliederung8">
    <w:name w:val="Diapositive de titre~LT~Gliederung 8"/>
    <w:basedOn w:val="DiapositivedetitreLTGliederung7"/>
    <w:qFormat/>
  </w:style>
  <w:style w:type="paragraph" w:customStyle="1" w:styleId="DiapositivedetitreLTGliederung9">
    <w:name w:val="Diapositive de titre~LT~Gliederung 9"/>
    <w:basedOn w:val="DiapositivedetitreLTGliederung8"/>
    <w:qFormat/>
  </w:style>
  <w:style w:type="paragraph" w:customStyle="1" w:styleId="DiapositivedetitreLTTitel">
    <w:name w:val="Diapositive de titre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DiapositivedetitreLTUntertitel">
    <w:name w:val="Diapositive de titre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iapositivedetitreLTNotizen">
    <w:name w:val="Diapositive de titre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iapositivedetitreLTHintergrundobjekte">
    <w:name w:val="Diapositive de titre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iapositivedetitreLTHintergrund">
    <w:name w:val="Diapositive de titre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widowControl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sdarrire-plan">
    <w:name w:val="Objets d'arrière-plan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rrire-plan">
    <w:name w:val="Arrière-plan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Plan1">
    <w:name w:val="Plan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Plan2">
    <w:name w:val="Plan 2"/>
    <w:basedOn w:val="Plan1"/>
    <w:qFormat/>
    <w:pPr>
      <w:spacing w:before="227"/>
    </w:pPr>
    <w:rPr>
      <w:sz w:val="36"/>
    </w:rPr>
  </w:style>
  <w:style w:type="paragraph" w:customStyle="1" w:styleId="Plan3">
    <w:name w:val="Plan 3"/>
    <w:basedOn w:val="Plan2"/>
    <w:qFormat/>
    <w:pPr>
      <w:spacing w:before="170"/>
    </w:pPr>
    <w:rPr>
      <w:i/>
    </w:rPr>
  </w:style>
  <w:style w:type="paragraph" w:customStyle="1" w:styleId="Plan4">
    <w:name w:val="Plan 4"/>
    <w:basedOn w:val="Plan3"/>
    <w:qFormat/>
    <w:pPr>
      <w:spacing w:before="113"/>
    </w:pPr>
    <w:rPr>
      <w:i w:val="0"/>
      <w:sz w:val="32"/>
    </w:rPr>
  </w:style>
  <w:style w:type="paragraph" w:customStyle="1" w:styleId="Plan5">
    <w:name w:val="Plan 5"/>
    <w:basedOn w:val="Plan4"/>
    <w:qFormat/>
    <w:pPr>
      <w:spacing w:before="57"/>
    </w:pPr>
    <w:rPr>
      <w:sz w:val="40"/>
    </w:rPr>
  </w:style>
  <w:style w:type="paragraph" w:customStyle="1" w:styleId="Plan6">
    <w:name w:val="Plan 6"/>
    <w:basedOn w:val="Plan5"/>
    <w:qFormat/>
  </w:style>
  <w:style w:type="paragraph" w:customStyle="1" w:styleId="Plan7">
    <w:name w:val="Plan 7"/>
    <w:basedOn w:val="Plan6"/>
    <w:qFormat/>
  </w:style>
  <w:style w:type="paragraph" w:customStyle="1" w:styleId="Plan8">
    <w:name w:val="Plan 8"/>
    <w:basedOn w:val="Plan7"/>
    <w:qFormat/>
  </w:style>
  <w:style w:type="paragraph" w:customStyle="1" w:styleId="Plan9">
    <w:name w:val="Plan 9"/>
    <w:basedOn w:val="Plan8"/>
    <w:qFormat/>
  </w:style>
  <w:style w:type="paragraph" w:customStyle="1" w:styleId="ListLabel16">
    <w:name w:val="ListLabel 16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5">
    <w:name w:val="ListLabel 15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4">
    <w:name w:val="ListLabel 14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3">
    <w:name w:val="ListLabel 13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12">
    <w:name w:val="ListLabel 12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1">
    <w:name w:val="ListLabel 11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0">
    <w:name w:val="ListLabel 10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9">
    <w:name w:val="ListLabel 9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8">
    <w:name w:val="ListLabel 8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7">
    <w:name w:val="ListLabel 7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6">
    <w:name w:val="ListLabel 6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5">
    <w:name w:val="ListLabel 5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4">
    <w:name w:val="ListLabel 4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3">
    <w:name w:val="ListLabel 3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2">
    <w:name w:val="ListLabel 2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">
    <w:name w:val="ListLabel 1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TextedebullesCar">
    <w:name w:val="Texte de bulles Car"/>
    <w:qFormat/>
    <w:pPr>
      <w:widowControl w:val="0"/>
    </w:pPr>
    <w:rPr>
      <w:rFonts w:ascii="Segoe UI" w:eastAsia="DejaVu Sans" w:hAnsi="Segoe UI" w:cs="Liberation Sans"/>
      <w:sz w:val="18"/>
      <w:szCs w:val="24"/>
    </w:rPr>
  </w:style>
  <w:style w:type="paragraph" w:customStyle="1" w:styleId="Policepardfaut1">
    <w:name w:val="Police par défaut1"/>
    <w:qFormat/>
    <w:pPr>
      <w:widowControl w:val="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PrformatHTMLCar">
    <w:name w:val="Préformaté HTML Car"/>
    <w:qFormat/>
    <w:pPr>
      <w:widowControl w:val="0"/>
    </w:pPr>
    <w:rPr>
      <w:rFonts w:ascii="Courier New" w:eastAsia="DejaVu Sans" w:hAnsi="Courier New" w:cs="Liberation Sans"/>
      <w:sz w:val="22"/>
      <w:szCs w:val="24"/>
    </w:rPr>
  </w:style>
  <w:style w:type="paragraph" w:customStyle="1" w:styleId="LienInternetvisit">
    <w:name w:val="Lien Internet visité"/>
    <w:qFormat/>
    <w:pPr>
      <w:widowControl w:val="0"/>
    </w:pPr>
    <w:rPr>
      <w:rFonts w:ascii="Liberation Serif" w:eastAsia="DejaVu Sans" w:hAnsi="Liberation Serif" w:cs="Liberation Sans"/>
      <w:color w:val="954F72"/>
      <w:sz w:val="24"/>
      <w:szCs w:val="24"/>
      <w:u w:val="single"/>
    </w:rPr>
  </w:style>
  <w:style w:type="paragraph" w:customStyle="1" w:styleId="LienInternet0">
    <w:name w:val="Lien Internet"/>
    <w:qFormat/>
    <w:pPr>
      <w:widowControl w:val="0"/>
    </w:pPr>
    <w:rPr>
      <w:rFonts w:ascii="Liberation Serif" w:eastAsia="DejaVu Sans" w:hAnsi="Liberation Serif" w:cs="Liberation Sans"/>
      <w:color w:val="0563C1"/>
      <w:sz w:val="24"/>
      <w:szCs w:val="24"/>
      <w:u w:val="single"/>
    </w:rPr>
  </w:style>
  <w:style w:type="paragraph" w:customStyle="1" w:styleId="PieddepageCar0">
    <w:name w:val="Pied de page Car"/>
    <w:qFormat/>
    <w:pPr>
      <w:widowControl w:val="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En-tteCar0">
    <w:name w:val="En-tête Car"/>
    <w:qFormat/>
    <w:pPr>
      <w:widowControl w:val="0"/>
    </w:pPr>
    <w:rPr>
      <w:rFonts w:ascii="Liberation Serif" w:eastAsia="DejaVu Sans" w:hAnsi="Liberation Serif" w:cs="Liberation Sans"/>
      <w:sz w:val="24"/>
      <w:szCs w:val="24"/>
    </w:rPr>
  </w:style>
  <w:style w:type="paragraph" w:styleId="Textedebulles">
    <w:name w:val="Balloon Text"/>
    <w:qFormat/>
    <w:pPr>
      <w:widowControl w:val="0"/>
      <w:spacing w:line="200" w:lineRule="atLeast"/>
    </w:pPr>
    <w:rPr>
      <w:rFonts w:ascii="Segoe UI" w:eastAsia="DejaVu Sans" w:hAnsi="Segoe UI" w:cs="Liberation Sans"/>
      <w:sz w:val="18"/>
      <w:szCs w:val="24"/>
    </w:rPr>
  </w:style>
  <w:style w:type="paragraph" w:styleId="PrformatHTML">
    <w:name w:val="HTML Preformatted"/>
    <w:qFormat/>
    <w:pPr>
      <w:widowControl w:val="0"/>
      <w:tabs>
        <w:tab w:val="left" w:pos="1616"/>
        <w:tab w:val="left" w:pos="3231"/>
        <w:tab w:val="left" w:pos="4847"/>
        <w:tab w:val="left" w:pos="6463"/>
        <w:tab w:val="left" w:pos="8079"/>
        <w:tab w:val="left" w:pos="9694"/>
        <w:tab w:val="left" w:pos="11310"/>
        <w:tab w:val="left" w:pos="12926"/>
        <w:tab w:val="left" w:pos="14542"/>
        <w:tab w:val="left" w:pos="16157"/>
        <w:tab w:val="left" w:pos="17773"/>
        <w:tab w:val="left" w:pos="19389"/>
        <w:tab w:val="left" w:pos="21004"/>
        <w:tab w:val="left" w:pos="22620"/>
        <w:tab w:val="left" w:pos="24236"/>
        <w:tab w:val="left" w:pos="25852"/>
      </w:tabs>
      <w:spacing w:line="200" w:lineRule="atLeast"/>
    </w:pPr>
    <w:rPr>
      <w:rFonts w:ascii="Courier New" w:eastAsia="DejaVu Sans" w:hAnsi="Courier New" w:cs="Liberation Sans"/>
      <w:sz w:val="22"/>
      <w:szCs w:val="24"/>
    </w:rPr>
  </w:style>
  <w:style w:type="paragraph" w:customStyle="1" w:styleId="TitreetcontenuLTGliederung1">
    <w:name w:val="Titre et contenu~LT~Gliederung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TitreetcontenuLTGliederung2">
    <w:name w:val="Titre et contenu~LT~Gliederung 2"/>
    <w:basedOn w:val="TitreetcontenuLTGliederung1"/>
    <w:qFormat/>
    <w:pPr>
      <w:spacing w:before="227"/>
    </w:pPr>
    <w:rPr>
      <w:sz w:val="36"/>
    </w:rPr>
  </w:style>
  <w:style w:type="paragraph" w:customStyle="1" w:styleId="TitreetcontenuLTGliederung3">
    <w:name w:val="Titre et contenu~LT~Gliederung 3"/>
    <w:basedOn w:val="TitreetcontenuLTGliederung2"/>
    <w:qFormat/>
    <w:pPr>
      <w:spacing w:before="170"/>
    </w:pPr>
    <w:rPr>
      <w:i/>
    </w:rPr>
  </w:style>
  <w:style w:type="paragraph" w:customStyle="1" w:styleId="TitreetcontenuLTGliederung4">
    <w:name w:val="Titre et contenu~LT~Gliederung 4"/>
    <w:basedOn w:val="TitreetcontenuLTGliederung3"/>
    <w:qFormat/>
    <w:pPr>
      <w:spacing w:before="113"/>
    </w:pPr>
    <w:rPr>
      <w:i w:val="0"/>
      <w:sz w:val="32"/>
    </w:rPr>
  </w:style>
  <w:style w:type="paragraph" w:customStyle="1" w:styleId="TitreetcontenuLTGliederung5">
    <w:name w:val="Titre et contenu~LT~Gliederung 5"/>
    <w:basedOn w:val="TitreetcontenuLTGliederung4"/>
    <w:qFormat/>
    <w:pPr>
      <w:spacing w:before="57"/>
    </w:pPr>
    <w:rPr>
      <w:sz w:val="40"/>
    </w:rPr>
  </w:style>
  <w:style w:type="paragraph" w:customStyle="1" w:styleId="TitreetcontenuLTGliederung6">
    <w:name w:val="Titre et contenu~LT~Gliederung 6"/>
    <w:basedOn w:val="TitreetcontenuLTGliederung5"/>
    <w:qFormat/>
  </w:style>
  <w:style w:type="paragraph" w:customStyle="1" w:styleId="TitreetcontenuLTGliederung7">
    <w:name w:val="Titre et contenu~LT~Gliederung 7"/>
    <w:basedOn w:val="TitreetcontenuLTGliederung6"/>
    <w:qFormat/>
  </w:style>
  <w:style w:type="paragraph" w:customStyle="1" w:styleId="TitreetcontenuLTGliederung8">
    <w:name w:val="Titre et contenu~LT~Gliederung 8"/>
    <w:basedOn w:val="TitreetcontenuLTGliederung7"/>
    <w:qFormat/>
  </w:style>
  <w:style w:type="paragraph" w:customStyle="1" w:styleId="TitreetcontenuLTGliederung9">
    <w:name w:val="Titre et contenu~LT~Gliederung 9"/>
    <w:basedOn w:val="TitreetcontenuLTGliederung8"/>
    <w:qFormat/>
  </w:style>
  <w:style w:type="paragraph" w:customStyle="1" w:styleId="TitreetcontenuLTTitel">
    <w:name w:val="Titre et contenu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TitreetcontenuLTUntertitel">
    <w:name w:val="Titre et contenu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reetcontenuLTNotizen">
    <w:name w:val="Titre et contenu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reetcontenuLTHintergrundobjekte">
    <w:name w:val="Titre et contenu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Hintergrund">
    <w:name w:val="Titre et contenu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Gliederung10">
    <w:name w:val="Titre et contenu_~LT~Gliederung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TitreetcontenuLTGliederung20">
    <w:name w:val="Titre et contenu_~LT~Gliederung 2"/>
    <w:basedOn w:val="TitreetcontenuLTGliederung10"/>
    <w:qFormat/>
    <w:pPr>
      <w:spacing w:before="227"/>
    </w:pPr>
    <w:rPr>
      <w:sz w:val="36"/>
    </w:rPr>
  </w:style>
  <w:style w:type="paragraph" w:customStyle="1" w:styleId="TitreetcontenuLTGliederung30">
    <w:name w:val="Titre et contenu_~LT~Gliederung 3"/>
    <w:basedOn w:val="TitreetcontenuLTGliederung20"/>
    <w:qFormat/>
    <w:pPr>
      <w:spacing w:before="170"/>
    </w:pPr>
    <w:rPr>
      <w:i/>
    </w:rPr>
  </w:style>
  <w:style w:type="paragraph" w:customStyle="1" w:styleId="TitreetcontenuLTGliederung40">
    <w:name w:val="Titre et contenu_~LT~Gliederung 4"/>
    <w:basedOn w:val="TitreetcontenuLTGliederung30"/>
    <w:qFormat/>
    <w:pPr>
      <w:spacing w:before="113"/>
    </w:pPr>
    <w:rPr>
      <w:i w:val="0"/>
      <w:sz w:val="32"/>
    </w:rPr>
  </w:style>
  <w:style w:type="paragraph" w:customStyle="1" w:styleId="TitreetcontenuLTGliederung50">
    <w:name w:val="Titre et contenu_~LT~Gliederung 5"/>
    <w:basedOn w:val="TitreetcontenuLTGliederung40"/>
    <w:qFormat/>
    <w:pPr>
      <w:spacing w:before="57"/>
    </w:pPr>
    <w:rPr>
      <w:sz w:val="40"/>
    </w:rPr>
  </w:style>
  <w:style w:type="paragraph" w:customStyle="1" w:styleId="TitreetcontenuLTGliederung60">
    <w:name w:val="Titre et contenu_~LT~Gliederung 6"/>
    <w:basedOn w:val="TitreetcontenuLTGliederung50"/>
    <w:qFormat/>
  </w:style>
  <w:style w:type="paragraph" w:customStyle="1" w:styleId="TitreetcontenuLTGliederung70">
    <w:name w:val="Titre et contenu_~LT~Gliederung 7"/>
    <w:basedOn w:val="TitreetcontenuLTGliederung60"/>
    <w:qFormat/>
  </w:style>
  <w:style w:type="paragraph" w:customStyle="1" w:styleId="TitreetcontenuLTGliederung80">
    <w:name w:val="Titre et contenu_~LT~Gliederung 8"/>
    <w:basedOn w:val="TitreetcontenuLTGliederung70"/>
    <w:qFormat/>
  </w:style>
  <w:style w:type="paragraph" w:customStyle="1" w:styleId="TitreetcontenuLTGliederung90">
    <w:name w:val="Titre et contenu_~LT~Gliederung 9"/>
    <w:basedOn w:val="TitreetcontenuLTGliederung80"/>
    <w:qFormat/>
  </w:style>
  <w:style w:type="paragraph" w:customStyle="1" w:styleId="TitreetcontenuLTTitel0">
    <w:name w:val="Titre et contenu_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TitreetcontenuLTUntertitel0">
    <w:name w:val="Titre et contenu_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reetcontenuLTNotizen0">
    <w:name w:val="Titre et contenu_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reetcontenuLTHintergrundobjekte0">
    <w:name w:val="Titre et contenu_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Hintergrund0">
    <w:name w:val="Titre et contenu_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52E4680B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ERIC BUONOCORE</cp:lastModifiedBy>
  <cp:revision>2</cp:revision>
  <dcterms:created xsi:type="dcterms:W3CDTF">2020-09-17T10:03:00Z</dcterms:created>
  <dcterms:modified xsi:type="dcterms:W3CDTF">2020-09-17T10:03:00Z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